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40"/>
          <w:szCs w:val="40"/>
        </w:rPr>
        <w:alias w:val="Author"/>
        <w:tag w:val=""/>
        <w:id w:val="-1057703664"/>
        <w:placeholder>
          <w:docPart w:val="0D4402896D2548A787F81D52E0D5572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:rsidR="00320560" w:rsidRPr="004925F0" w:rsidRDefault="00F51755">
          <w:pPr>
            <w:pStyle w:val="Title"/>
            <w:rPr>
              <w:sz w:val="40"/>
              <w:szCs w:val="40"/>
            </w:rPr>
          </w:pPr>
          <w:r w:rsidRPr="004925F0">
            <w:rPr>
              <w:sz w:val="40"/>
              <w:szCs w:val="40"/>
            </w:rPr>
            <w:t>Prayas Jadaun</w:t>
          </w:r>
        </w:p>
      </w:sdtContent>
    </w:sdt>
    <w:p w:rsidR="00320560" w:rsidRPr="00F51755" w:rsidRDefault="00F51755" w:rsidP="00A16D47">
      <w:pPr>
        <w:rPr>
          <w:sz w:val="24"/>
          <w:szCs w:val="24"/>
        </w:rPr>
      </w:pPr>
      <w:proofErr w:type="spellStart"/>
      <w:r w:rsidRPr="00F51755">
        <w:rPr>
          <w:sz w:val="24"/>
          <w:szCs w:val="24"/>
        </w:rPr>
        <w:t>Sohna</w:t>
      </w:r>
      <w:proofErr w:type="spellEnd"/>
      <w:r w:rsidR="00320560" w:rsidRPr="00F51755">
        <w:rPr>
          <w:sz w:val="24"/>
          <w:szCs w:val="24"/>
        </w:rPr>
        <w:t xml:space="preserve"> | </w:t>
      </w:r>
      <w:proofErr w:type="spellStart"/>
      <w:r w:rsidRPr="00F51755">
        <w:rPr>
          <w:sz w:val="24"/>
          <w:szCs w:val="24"/>
        </w:rPr>
        <w:t>Gurugram</w:t>
      </w:r>
      <w:proofErr w:type="spellEnd"/>
      <w:r w:rsidRPr="00F51755">
        <w:rPr>
          <w:sz w:val="24"/>
          <w:szCs w:val="24"/>
        </w:rPr>
        <w:t xml:space="preserve"> 122103</w:t>
      </w:r>
      <w:r w:rsidR="00320560" w:rsidRPr="00F51755">
        <w:rPr>
          <w:sz w:val="24"/>
          <w:szCs w:val="24"/>
        </w:rPr>
        <w:t xml:space="preserve"> | </w:t>
      </w:r>
      <w:r w:rsidRPr="00F51755">
        <w:rPr>
          <w:sz w:val="24"/>
          <w:szCs w:val="24"/>
        </w:rPr>
        <w:t>7505645990</w:t>
      </w:r>
      <w:r w:rsidR="00320560" w:rsidRPr="00F51755">
        <w:rPr>
          <w:sz w:val="24"/>
          <w:szCs w:val="24"/>
        </w:rPr>
        <w:t xml:space="preserve"> | </w:t>
      </w:r>
      <w:r w:rsidRPr="00F51755">
        <w:rPr>
          <w:sz w:val="24"/>
          <w:szCs w:val="24"/>
        </w:rPr>
        <w:t>prayashthakur6@gmail.com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7981"/>
        <w:gridCol w:w="1379"/>
      </w:tblGrid>
      <w:tr w:rsidR="00F75D2E" w:rsidTr="00320560">
        <w:sdt>
          <w:sdtPr>
            <w:id w:val="1987511812"/>
            <w:placeholder>
              <w:docPart w:val="20FE32C82A6A4F34853C0A6CABD6C678"/>
            </w:placeholder>
            <w:temporary/>
            <w:showingPlcHdr/>
            <w15:appearance w15:val="hidden"/>
          </w:sdtPr>
          <w:sdtEndPr/>
          <w:sdtContent>
            <w:tc>
              <w:tcPr>
                <w:tcW w:w="7981" w:type="dxa"/>
                <w:tcMar>
                  <w:top w:w="576" w:type="dxa"/>
                  <w:bottom w:w="0" w:type="dxa"/>
                  <w:right w:w="144" w:type="dxa"/>
                </w:tcMar>
                <w:vAlign w:val="bottom"/>
              </w:tcPr>
              <w:p w:rsidR="00F75D2E" w:rsidRDefault="00A16D47">
                <w:pPr>
                  <w:pStyle w:val="Heading1"/>
                </w:pPr>
                <w:r w:rsidRPr="00F51755">
                  <w:rPr>
                    <w:sz w:val="24"/>
                    <w:szCs w:val="24"/>
                  </w:rPr>
                  <w:t>Objective</w:t>
                </w:r>
              </w:p>
            </w:tc>
          </w:sdtContent>
        </w:sdt>
        <w:tc>
          <w:tcPr>
            <w:tcW w:w="1379" w:type="dxa"/>
            <w:tcMar>
              <w:top w:w="576" w:type="dxa"/>
            </w:tcMar>
          </w:tcPr>
          <w:p w:rsidR="00F75D2E" w:rsidRDefault="00F75D2E">
            <w:pPr>
              <w:pStyle w:val="Heading1"/>
            </w:pPr>
          </w:p>
        </w:tc>
      </w:tr>
      <w:tr w:rsidR="00F75D2E" w:rsidTr="00320560">
        <w:tc>
          <w:tcPr>
            <w:tcW w:w="7981" w:type="dxa"/>
            <w:tcMar>
              <w:bottom w:w="230" w:type="dxa"/>
              <w:right w:w="144" w:type="dxa"/>
            </w:tcMar>
          </w:tcPr>
          <w:p w:rsidR="00F75D2E" w:rsidRPr="004925F0" w:rsidRDefault="004925F0">
            <w:pPr>
              <w:rPr>
                <w:rFonts w:ascii="Segoe UI" w:hAnsi="Segoe UI" w:cs="Segoe UI"/>
                <w:sz w:val="24"/>
                <w:szCs w:val="24"/>
              </w:rPr>
            </w:pPr>
            <w:r w:rsidRPr="004925F0">
              <w:rPr>
                <w:rFonts w:ascii="Segoe UI" w:hAnsi="Segoe UI" w:cs="Segoe UI"/>
                <w:sz w:val="24"/>
                <w:szCs w:val="24"/>
              </w:rPr>
              <w:t>Enthusiastic Flutter developer that love creating dynamic, user-focused apps</w:t>
            </w:r>
            <w:bookmarkStart w:id="0" w:name="_GoBack"/>
            <w:bookmarkEnd w:id="0"/>
            <w:r w:rsidRPr="004925F0">
              <w:rPr>
                <w:rFonts w:ascii="Segoe UI" w:hAnsi="Segoe UI" w:cs="Segoe UI"/>
                <w:sz w:val="24"/>
                <w:szCs w:val="24"/>
              </w:rPr>
              <w:t>, attempting to use knowledge of the AWS Cloud to build scalable and effective solutions. Committed on going education and creativity in order to advance technological advancements.</w:t>
            </w:r>
          </w:p>
        </w:tc>
        <w:tc>
          <w:tcPr>
            <w:tcW w:w="1379" w:type="dxa"/>
          </w:tcPr>
          <w:p w:rsidR="00F75D2E" w:rsidRDefault="00F75D2E"/>
        </w:tc>
      </w:tr>
      <w:tr w:rsidR="00F75D2E" w:rsidTr="00320560">
        <w:tc>
          <w:tcPr>
            <w:tcW w:w="7981" w:type="dxa"/>
            <w:tcMar>
              <w:bottom w:w="0" w:type="dxa"/>
              <w:right w:w="144" w:type="dxa"/>
            </w:tcMar>
            <w:vAlign w:val="bottom"/>
          </w:tcPr>
          <w:p w:rsidR="00F75D2E" w:rsidRDefault="00920952">
            <w:pPr>
              <w:pStyle w:val="Heading1"/>
            </w:pPr>
            <w:sdt>
              <w:sdtPr>
                <w:id w:val="1896543230"/>
                <w:placeholder>
                  <w:docPart w:val="59465C537B36478C9FD4AAEAF896E194"/>
                </w:placeholder>
                <w:temporary/>
                <w:showingPlcHdr/>
                <w15:appearance w15:val="hidden"/>
              </w:sdtPr>
              <w:sdtEndPr/>
              <w:sdtContent>
                <w:r w:rsidR="00A16D47" w:rsidRPr="00F51755">
                  <w:rPr>
                    <w:sz w:val="24"/>
                    <w:szCs w:val="24"/>
                  </w:rPr>
                  <w:t>Education</w:t>
                </w:r>
              </w:sdtContent>
            </w:sdt>
          </w:p>
        </w:tc>
        <w:tc>
          <w:tcPr>
            <w:tcW w:w="1379" w:type="dxa"/>
          </w:tcPr>
          <w:p w:rsidR="00F75D2E" w:rsidRDefault="00F75D2E">
            <w:pPr>
              <w:pStyle w:val="Heading1"/>
            </w:pPr>
          </w:p>
        </w:tc>
      </w:tr>
      <w:tr w:rsidR="00F75D2E" w:rsidTr="00320560">
        <w:tc>
          <w:tcPr>
            <w:tcW w:w="7981" w:type="dxa"/>
            <w:tcMar>
              <w:bottom w:w="29" w:type="dxa"/>
              <w:right w:w="144" w:type="dxa"/>
            </w:tcMar>
          </w:tcPr>
          <w:p w:rsidR="00F75D2E" w:rsidRPr="00F51755" w:rsidRDefault="00F51755">
            <w:pPr>
              <w:rPr>
                <w:sz w:val="24"/>
                <w:szCs w:val="24"/>
              </w:rPr>
            </w:pPr>
            <w:r w:rsidRPr="00F51755">
              <w:rPr>
                <w:sz w:val="24"/>
                <w:szCs w:val="24"/>
              </w:rPr>
              <w:t>Master of Computer Application</w:t>
            </w:r>
          </w:p>
          <w:p w:rsidR="00F75D2E" w:rsidRPr="00F51755" w:rsidRDefault="00F51755" w:rsidP="00F51755">
            <w:pPr>
              <w:rPr>
                <w:rStyle w:val="Emphasis"/>
                <w:sz w:val="24"/>
                <w:szCs w:val="24"/>
              </w:rPr>
            </w:pPr>
            <w:r w:rsidRPr="00F51755">
              <w:rPr>
                <w:rStyle w:val="Emphasis"/>
                <w:sz w:val="24"/>
                <w:szCs w:val="24"/>
              </w:rPr>
              <w:t xml:space="preserve">KR </w:t>
            </w:r>
            <w:proofErr w:type="spellStart"/>
            <w:r w:rsidRPr="00F51755">
              <w:rPr>
                <w:rStyle w:val="Emphasis"/>
                <w:sz w:val="24"/>
                <w:szCs w:val="24"/>
              </w:rPr>
              <w:t>Mangalam</w:t>
            </w:r>
            <w:proofErr w:type="spellEnd"/>
            <w:r w:rsidRPr="00F51755">
              <w:rPr>
                <w:rStyle w:val="Emphasis"/>
                <w:sz w:val="24"/>
                <w:szCs w:val="24"/>
              </w:rPr>
              <w:t xml:space="preserve"> University, </w:t>
            </w:r>
            <w:proofErr w:type="spellStart"/>
            <w:r w:rsidRPr="00F51755">
              <w:rPr>
                <w:rStyle w:val="Emphasis"/>
                <w:sz w:val="24"/>
                <w:szCs w:val="24"/>
              </w:rPr>
              <w:t>Sohna</w:t>
            </w:r>
            <w:proofErr w:type="spellEnd"/>
            <w:r w:rsidRPr="00F51755">
              <w:rPr>
                <w:rStyle w:val="Emphasis"/>
                <w:sz w:val="24"/>
                <w:szCs w:val="24"/>
              </w:rPr>
              <w:t xml:space="preserve">, </w:t>
            </w:r>
            <w:proofErr w:type="spellStart"/>
            <w:r w:rsidRPr="00F51755">
              <w:rPr>
                <w:rStyle w:val="Emphasis"/>
                <w:sz w:val="24"/>
                <w:szCs w:val="24"/>
              </w:rPr>
              <w:t>Gurugram</w:t>
            </w:r>
            <w:proofErr w:type="spellEnd"/>
          </w:p>
        </w:tc>
        <w:tc>
          <w:tcPr>
            <w:tcW w:w="1379" w:type="dxa"/>
          </w:tcPr>
          <w:p w:rsidR="00F75D2E" w:rsidRPr="00F51755" w:rsidRDefault="00F51755" w:rsidP="00F51755">
            <w:pPr>
              <w:rPr>
                <w:sz w:val="24"/>
                <w:szCs w:val="24"/>
              </w:rPr>
            </w:pPr>
            <w:r w:rsidRPr="00F51755">
              <w:rPr>
                <w:sz w:val="24"/>
                <w:szCs w:val="24"/>
              </w:rPr>
              <w:t>2023-25</w:t>
            </w:r>
          </w:p>
        </w:tc>
      </w:tr>
      <w:tr w:rsidR="00F75D2E" w:rsidTr="00320560">
        <w:tc>
          <w:tcPr>
            <w:tcW w:w="7981" w:type="dxa"/>
            <w:tcMar>
              <w:bottom w:w="230" w:type="dxa"/>
              <w:right w:w="144" w:type="dxa"/>
            </w:tcMar>
          </w:tcPr>
          <w:p w:rsidR="00F75D2E" w:rsidRDefault="00F51755" w:rsidP="00F51755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F51755">
              <w:rPr>
                <w:sz w:val="24"/>
                <w:szCs w:val="24"/>
              </w:rPr>
              <w:t>Graduation</w:t>
            </w:r>
          </w:p>
          <w:p w:rsidR="00F51755" w:rsidRDefault="00F51755" w:rsidP="00F51755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Bachelor of Computer Science</w:t>
            </w:r>
          </w:p>
          <w:p w:rsidR="00F51755" w:rsidRPr="004925F0" w:rsidRDefault="00F51755" w:rsidP="00F51755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Dayal</w:t>
            </w:r>
            <w:proofErr w:type="spellEnd"/>
            <w:r>
              <w:rPr>
                <w:sz w:val="24"/>
                <w:szCs w:val="24"/>
              </w:rPr>
              <w:t xml:space="preserve"> Institute of Voc. Edu. </w:t>
            </w:r>
            <w:proofErr w:type="spellStart"/>
            <w:r>
              <w:rPr>
                <w:sz w:val="24"/>
                <w:szCs w:val="24"/>
              </w:rPr>
              <w:t>Khandari</w:t>
            </w:r>
            <w:proofErr w:type="spellEnd"/>
            <w:r>
              <w:rPr>
                <w:sz w:val="24"/>
                <w:szCs w:val="24"/>
              </w:rPr>
              <w:t>, Agra</w:t>
            </w:r>
          </w:p>
        </w:tc>
        <w:tc>
          <w:tcPr>
            <w:tcW w:w="1379" w:type="dxa"/>
            <w:tcMar>
              <w:bottom w:w="230" w:type="dxa"/>
            </w:tcMar>
          </w:tcPr>
          <w:p w:rsidR="00F75D2E" w:rsidRDefault="00F75D2E"/>
          <w:p w:rsidR="00F51755" w:rsidRDefault="00F51755"/>
          <w:p w:rsidR="00F51755" w:rsidRPr="004925F0" w:rsidRDefault="00F51755">
            <w:pPr>
              <w:rPr>
                <w:sz w:val="24"/>
                <w:szCs w:val="24"/>
              </w:rPr>
            </w:pPr>
            <w:r w:rsidRPr="004925F0">
              <w:rPr>
                <w:sz w:val="24"/>
                <w:szCs w:val="24"/>
              </w:rPr>
              <w:t>2018-21</w:t>
            </w:r>
          </w:p>
        </w:tc>
      </w:tr>
      <w:tr w:rsidR="00F75D2E" w:rsidTr="00320560">
        <w:tc>
          <w:tcPr>
            <w:tcW w:w="7981" w:type="dxa"/>
            <w:tcMar>
              <w:bottom w:w="0" w:type="dxa"/>
              <w:right w:w="144" w:type="dxa"/>
            </w:tcMar>
            <w:vAlign w:val="bottom"/>
          </w:tcPr>
          <w:p w:rsidR="00F75D2E" w:rsidRPr="004925F0" w:rsidRDefault="004925F0" w:rsidP="004925F0">
            <w:pPr>
              <w:pStyle w:val="Heading1"/>
              <w:rPr>
                <w:sz w:val="24"/>
                <w:szCs w:val="24"/>
              </w:rPr>
            </w:pPr>
            <w:r w:rsidRPr="004925F0">
              <w:rPr>
                <w:sz w:val="24"/>
                <w:szCs w:val="24"/>
              </w:rPr>
              <w:t>Skills</w:t>
            </w:r>
          </w:p>
        </w:tc>
        <w:tc>
          <w:tcPr>
            <w:tcW w:w="1379" w:type="dxa"/>
          </w:tcPr>
          <w:p w:rsidR="00F75D2E" w:rsidRPr="004925F0" w:rsidRDefault="00F75D2E">
            <w:pPr>
              <w:pStyle w:val="Heading1"/>
              <w:rPr>
                <w:sz w:val="24"/>
                <w:szCs w:val="24"/>
              </w:rPr>
            </w:pPr>
          </w:p>
        </w:tc>
      </w:tr>
      <w:tr w:rsidR="00F75D2E" w:rsidTr="00320560">
        <w:tc>
          <w:tcPr>
            <w:tcW w:w="7981" w:type="dxa"/>
            <w:tcMar>
              <w:top w:w="29" w:type="dxa"/>
              <w:bottom w:w="29" w:type="dxa"/>
              <w:right w:w="144" w:type="dxa"/>
            </w:tcMar>
          </w:tcPr>
          <w:p w:rsidR="00F75D2E" w:rsidRPr="004925F0" w:rsidRDefault="004925F0" w:rsidP="004925F0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4925F0">
              <w:rPr>
                <w:sz w:val="24"/>
                <w:szCs w:val="24"/>
              </w:rPr>
              <w:t xml:space="preserve">Flutter                                                    </w:t>
            </w:r>
          </w:p>
          <w:p w:rsidR="004925F0" w:rsidRPr="004925F0" w:rsidRDefault="004925F0" w:rsidP="004925F0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4925F0">
              <w:rPr>
                <w:sz w:val="24"/>
                <w:szCs w:val="24"/>
              </w:rPr>
              <w:t>Dart</w:t>
            </w:r>
          </w:p>
          <w:p w:rsidR="004925F0" w:rsidRPr="004925F0" w:rsidRDefault="004925F0" w:rsidP="004925F0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4925F0">
              <w:rPr>
                <w:sz w:val="24"/>
                <w:szCs w:val="24"/>
              </w:rPr>
              <w:t>Firebase</w:t>
            </w:r>
          </w:p>
          <w:p w:rsidR="004925F0" w:rsidRPr="004925F0" w:rsidRDefault="004925F0" w:rsidP="004925F0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4925F0">
              <w:rPr>
                <w:sz w:val="24"/>
                <w:szCs w:val="24"/>
              </w:rPr>
              <w:t xml:space="preserve">REST </w:t>
            </w:r>
            <w:proofErr w:type="spellStart"/>
            <w:r w:rsidRPr="004925F0">
              <w:rPr>
                <w:sz w:val="24"/>
                <w:szCs w:val="24"/>
              </w:rPr>
              <w:t>Api</w:t>
            </w:r>
            <w:proofErr w:type="spellEnd"/>
          </w:p>
          <w:p w:rsidR="004925F0" w:rsidRPr="004925F0" w:rsidRDefault="004925F0" w:rsidP="004925F0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4925F0">
              <w:rPr>
                <w:sz w:val="24"/>
                <w:szCs w:val="24"/>
              </w:rPr>
              <w:t>AWS Cloud</w:t>
            </w:r>
          </w:p>
          <w:p w:rsidR="004925F0" w:rsidRDefault="004925F0" w:rsidP="004925F0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4925F0">
              <w:rPr>
                <w:sz w:val="24"/>
                <w:szCs w:val="24"/>
              </w:rPr>
              <w:t>Java</w:t>
            </w:r>
          </w:p>
          <w:p w:rsidR="004925F0" w:rsidRDefault="004925F0" w:rsidP="004925F0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</w:t>
            </w:r>
          </w:p>
          <w:p w:rsidR="004925F0" w:rsidRDefault="004925F0" w:rsidP="004925F0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</w:t>
            </w:r>
          </w:p>
          <w:p w:rsidR="004925F0" w:rsidRDefault="004925F0" w:rsidP="004925F0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Node.js</w:t>
            </w:r>
          </w:p>
          <w:p w:rsidR="004925F0" w:rsidRDefault="004925F0" w:rsidP="004925F0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GoLang</w:t>
            </w:r>
            <w:proofErr w:type="spellEnd"/>
          </w:p>
          <w:p w:rsidR="004925F0" w:rsidRDefault="004925F0" w:rsidP="004925F0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DSA(Java)</w:t>
            </w:r>
          </w:p>
          <w:p w:rsidR="004925F0" w:rsidRDefault="004925F0" w:rsidP="004925F0">
            <w:pPr>
              <w:rPr>
                <w:sz w:val="24"/>
                <w:szCs w:val="24"/>
              </w:rPr>
            </w:pPr>
          </w:p>
          <w:p w:rsidR="004925F0" w:rsidRDefault="004925F0" w:rsidP="004925F0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Projects</w:t>
            </w:r>
          </w:p>
          <w:p w:rsidR="004925F0" w:rsidRPr="004925F0" w:rsidRDefault="004925F0" w:rsidP="004925F0">
            <w:pPr>
              <w:pStyle w:val="ListParagraph"/>
              <w:numPr>
                <w:ilvl w:val="0"/>
                <w:numId w:val="18"/>
              </w:numPr>
            </w:pPr>
          </w:p>
          <w:p w:rsidR="004925F0" w:rsidRDefault="004925F0" w:rsidP="004925F0">
            <w:pPr>
              <w:pStyle w:val="ListParagraph"/>
            </w:pPr>
          </w:p>
        </w:tc>
        <w:tc>
          <w:tcPr>
            <w:tcW w:w="1379" w:type="dxa"/>
          </w:tcPr>
          <w:p w:rsidR="00F75D2E" w:rsidRDefault="00F75D2E"/>
        </w:tc>
      </w:tr>
      <w:tr w:rsidR="00F75D2E" w:rsidTr="00320560">
        <w:tc>
          <w:tcPr>
            <w:tcW w:w="7981" w:type="dxa"/>
            <w:tcMar>
              <w:bottom w:w="29" w:type="dxa"/>
              <w:right w:w="144" w:type="dxa"/>
            </w:tcMar>
          </w:tcPr>
          <w:p w:rsidR="00F75D2E" w:rsidRDefault="00F75D2E" w:rsidP="004925F0">
            <w:pPr>
              <w:pStyle w:val="ListBullet"/>
              <w:numPr>
                <w:ilvl w:val="0"/>
                <w:numId w:val="0"/>
              </w:numPr>
              <w:ind w:left="504"/>
            </w:pPr>
          </w:p>
        </w:tc>
        <w:tc>
          <w:tcPr>
            <w:tcW w:w="1379" w:type="dxa"/>
          </w:tcPr>
          <w:p w:rsidR="00F75D2E" w:rsidRDefault="00F75D2E"/>
        </w:tc>
      </w:tr>
      <w:tr w:rsidR="00F75D2E" w:rsidTr="00320560">
        <w:tc>
          <w:tcPr>
            <w:tcW w:w="7981" w:type="dxa"/>
            <w:tcMar>
              <w:bottom w:w="0" w:type="dxa"/>
              <w:right w:w="144" w:type="dxa"/>
            </w:tcMar>
          </w:tcPr>
          <w:p w:rsidR="00F75D2E" w:rsidRPr="004925F0" w:rsidRDefault="004925F0" w:rsidP="004925F0">
            <w:pPr>
              <w:pStyle w:val="Heading1"/>
              <w:rPr>
                <w:sz w:val="24"/>
                <w:szCs w:val="24"/>
              </w:rPr>
            </w:pPr>
            <w:r w:rsidRPr="004925F0">
              <w:rPr>
                <w:sz w:val="24"/>
                <w:szCs w:val="24"/>
              </w:rPr>
              <w:t>Certifications</w:t>
            </w:r>
          </w:p>
        </w:tc>
        <w:tc>
          <w:tcPr>
            <w:tcW w:w="1379" w:type="dxa"/>
          </w:tcPr>
          <w:p w:rsidR="00F75D2E" w:rsidRDefault="00F75D2E">
            <w:pPr>
              <w:pStyle w:val="Heading1"/>
            </w:pPr>
          </w:p>
        </w:tc>
      </w:tr>
      <w:tr w:rsidR="00F75D2E" w:rsidTr="00320560">
        <w:tc>
          <w:tcPr>
            <w:tcW w:w="7981" w:type="dxa"/>
            <w:shd w:val="clear" w:color="auto" w:fill="auto"/>
            <w:tcMar>
              <w:bottom w:w="29" w:type="dxa"/>
              <w:right w:w="144" w:type="dxa"/>
            </w:tcMar>
          </w:tcPr>
          <w:p w:rsidR="00F75D2E" w:rsidRPr="004925F0" w:rsidRDefault="004925F0" w:rsidP="004925F0">
            <w:pPr>
              <w:pStyle w:val="ListParagraph"/>
              <w:numPr>
                <w:ilvl w:val="0"/>
                <w:numId w:val="17"/>
              </w:numPr>
              <w:rPr>
                <w:rFonts w:ascii="Segoe UI" w:hAnsi="Segoe UI" w:cs="Segoe UI"/>
                <w:sz w:val="24"/>
                <w:szCs w:val="24"/>
              </w:rPr>
            </w:pPr>
            <w:r w:rsidRPr="004925F0">
              <w:rPr>
                <w:rFonts w:ascii="Segoe UI" w:hAnsi="Segoe UI" w:cs="Segoe UI"/>
                <w:sz w:val="24"/>
                <w:szCs w:val="24"/>
              </w:rPr>
              <w:t xml:space="preserve">Flutter &amp; Dart The Complete Guide, </w:t>
            </w:r>
            <w:proofErr w:type="spellStart"/>
            <w:r w:rsidRPr="004925F0">
              <w:rPr>
                <w:rFonts w:ascii="Segoe UI" w:hAnsi="Segoe UI" w:cs="Segoe UI"/>
                <w:sz w:val="24"/>
                <w:szCs w:val="24"/>
              </w:rPr>
              <w:t>Udemy</w:t>
            </w:r>
            <w:proofErr w:type="spellEnd"/>
          </w:p>
          <w:p w:rsidR="004925F0" w:rsidRPr="004925F0" w:rsidRDefault="004925F0" w:rsidP="004925F0">
            <w:pPr>
              <w:pStyle w:val="ListParagraph"/>
              <w:numPr>
                <w:ilvl w:val="0"/>
                <w:numId w:val="17"/>
              </w:numPr>
              <w:rPr>
                <w:rFonts w:ascii="Segoe UI" w:hAnsi="Segoe UI" w:cs="Segoe UI"/>
                <w:sz w:val="24"/>
                <w:szCs w:val="24"/>
              </w:rPr>
            </w:pPr>
            <w:r w:rsidRPr="004925F0">
              <w:rPr>
                <w:rFonts w:ascii="Segoe UI" w:hAnsi="Segoe UI" w:cs="Segoe UI"/>
                <w:sz w:val="24"/>
                <w:szCs w:val="24"/>
              </w:rPr>
              <w:t>AWS Cloud Computing, Linux World Pvt. Ltd</w:t>
            </w:r>
          </w:p>
          <w:p w:rsidR="004925F0" w:rsidRPr="004925F0" w:rsidRDefault="004925F0" w:rsidP="004925F0">
            <w:pPr>
              <w:pStyle w:val="ListParagraph"/>
              <w:numPr>
                <w:ilvl w:val="0"/>
                <w:numId w:val="17"/>
              </w:numPr>
              <w:rPr>
                <w:rFonts w:ascii="Segoe UI" w:hAnsi="Segoe UI" w:cs="Segoe UI"/>
                <w:sz w:val="24"/>
                <w:szCs w:val="24"/>
              </w:rPr>
            </w:pPr>
            <w:r w:rsidRPr="004925F0">
              <w:rPr>
                <w:rFonts w:ascii="Segoe UI" w:hAnsi="Segoe UI" w:cs="Segoe UI"/>
                <w:sz w:val="24"/>
                <w:szCs w:val="24"/>
              </w:rPr>
              <w:t xml:space="preserve">Java Training Crash Course, </w:t>
            </w:r>
            <w:proofErr w:type="spellStart"/>
            <w:r w:rsidRPr="004925F0">
              <w:rPr>
                <w:rFonts w:ascii="Segoe UI" w:hAnsi="Segoe UI" w:cs="Segoe UI"/>
                <w:sz w:val="24"/>
                <w:szCs w:val="24"/>
              </w:rPr>
              <w:t>Udemy</w:t>
            </w:r>
            <w:proofErr w:type="spellEnd"/>
          </w:p>
          <w:p w:rsidR="004925F0" w:rsidRPr="004925F0" w:rsidRDefault="004925F0" w:rsidP="004925F0">
            <w:pPr>
              <w:pStyle w:val="ListParagraph"/>
              <w:rPr>
                <w:rStyle w:val="Emphasis"/>
                <w:rFonts w:ascii="Segoe UI" w:hAnsi="Segoe UI" w:cs="Segoe UI"/>
                <w:i w:val="0"/>
                <w:iCs w:val="0"/>
              </w:rPr>
            </w:pPr>
          </w:p>
        </w:tc>
        <w:tc>
          <w:tcPr>
            <w:tcW w:w="1379" w:type="dxa"/>
          </w:tcPr>
          <w:p w:rsidR="00F75D2E" w:rsidRDefault="00F75D2E" w:rsidP="004925F0"/>
        </w:tc>
      </w:tr>
      <w:tr w:rsidR="00F75D2E" w:rsidTr="00320560">
        <w:tc>
          <w:tcPr>
            <w:tcW w:w="7981" w:type="dxa"/>
            <w:shd w:val="clear" w:color="auto" w:fill="auto"/>
            <w:tcMar>
              <w:right w:w="144" w:type="dxa"/>
            </w:tcMar>
          </w:tcPr>
          <w:p w:rsidR="00F75D2E" w:rsidRDefault="00F75D2E" w:rsidP="004925F0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79" w:type="dxa"/>
          </w:tcPr>
          <w:p w:rsidR="00F75D2E" w:rsidRDefault="00F75D2E"/>
        </w:tc>
      </w:tr>
    </w:tbl>
    <w:p w:rsidR="00F75D2E" w:rsidRDefault="00F75D2E" w:rsidP="004925F0"/>
    <w:sectPr w:rsidR="00F75D2E">
      <w:footerReference w:type="default" r:id="rId8"/>
      <w:pgSz w:w="12240" w:h="15840"/>
      <w:pgMar w:top="144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952" w:rsidRDefault="00920952">
      <w:r>
        <w:separator/>
      </w:r>
    </w:p>
  </w:endnote>
  <w:endnote w:type="continuationSeparator" w:id="0">
    <w:p w:rsidR="00920952" w:rsidRDefault="00920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02245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5D2E" w:rsidRDefault="00A16D4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25F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952" w:rsidRDefault="00920952">
      <w:r>
        <w:separator/>
      </w:r>
    </w:p>
  </w:footnote>
  <w:footnote w:type="continuationSeparator" w:id="0">
    <w:p w:rsidR="00920952" w:rsidRDefault="00920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4ABA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D8734F"/>
    <w:multiLevelType w:val="hybridMultilevel"/>
    <w:tmpl w:val="526E9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97562"/>
    <w:multiLevelType w:val="hybridMultilevel"/>
    <w:tmpl w:val="1D606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55C2B"/>
    <w:multiLevelType w:val="hybridMultilevel"/>
    <w:tmpl w:val="9B78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6"/>
  </w:num>
  <w:num w:numId="4">
    <w:abstractNumId w:val="5"/>
  </w:num>
  <w:num w:numId="5">
    <w:abstractNumId w:val="16"/>
  </w:num>
  <w:num w:numId="6">
    <w:abstractNumId w:val="13"/>
  </w:num>
  <w:num w:numId="7">
    <w:abstractNumId w:val="17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8"/>
  </w:num>
  <w:num w:numId="14">
    <w:abstractNumId w:val="9"/>
  </w:num>
  <w:num w:numId="15">
    <w:abstractNumId w:val="7"/>
  </w:num>
  <w:num w:numId="16">
    <w:abstractNumId w:val="12"/>
  </w:num>
  <w:num w:numId="17">
    <w:abstractNumId w:val="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755"/>
    <w:rsid w:val="00320560"/>
    <w:rsid w:val="004925F0"/>
    <w:rsid w:val="006C02D2"/>
    <w:rsid w:val="00920952"/>
    <w:rsid w:val="00A16D47"/>
    <w:rsid w:val="00AD4F91"/>
    <w:rsid w:val="00AE61C8"/>
    <w:rsid w:val="00C312D0"/>
    <w:rsid w:val="00DC384E"/>
    <w:rsid w:val="00F06D44"/>
    <w:rsid w:val="00F51755"/>
    <w:rsid w:val="00F7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31C2E7F"/>
  <w15:docId w15:val="{46345222-61BC-41CC-9E18-CC8B5F05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320560"/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hAnsiTheme="majorHAnsi"/>
      <w:caps/>
      <w:color w:val="595959" w:themeColor="text1" w:themeTint="A6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paragraph" w:styleId="ListParagraph">
    <w:name w:val="List Paragraph"/>
    <w:basedOn w:val="Normal"/>
    <w:uiPriority w:val="34"/>
    <w:unhideWhenUsed/>
    <w:qFormat/>
    <w:rsid w:val="00492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ya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4402896D2548A787F81D52E0D55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50CED-301B-49BF-9026-18C2E85B74EB}"/>
      </w:docPartPr>
      <w:docPartBody>
        <w:p w:rsidR="00000000" w:rsidRDefault="00A46890">
          <w:pPr>
            <w:pStyle w:val="0D4402896D2548A787F81D52E0D5572F"/>
          </w:pPr>
          <w:r>
            <w:t>Your Name</w:t>
          </w:r>
        </w:p>
      </w:docPartBody>
    </w:docPart>
    <w:docPart>
      <w:docPartPr>
        <w:name w:val="20FE32C82A6A4F34853C0A6CABD6C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BDFEE-3701-4A50-A276-C7523AA300B7}"/>
      </w:docPartPr>
      <w:docPartBody>
        <w:p w:rsidR="00000000" w:rsidRDefault="00A46890">
          <w:pPr>
            <w:pStyle w:val="20FE32C82A6A4F34853C0A6CABD6C678"/>
          </w:pPr>
          <w:r>
            <w:t>Objective</w:t>
          </w:r>
        </w:p>
      </w:docPartBody>
    </w:docPart>
    <w:docPart>
      <w:docPartPr>
        <w:name w:val="59465C537B36478C9FD4AAEAF896E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2726C-2067-415B-ACE9-32D89BF5A8BB}"/>
      </w:docPartPr>
      <w:docPartBody>
        <w:p w:rsidR="00000000" w:rsidRDefault="00A46890">
          <w:pPr>
            <w:pStyle w:val="59465C537B36478C9FD4AAEAF896E194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890"/>
    <w:rsid w:val="00A4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4402896D2548A787F81D52E0D5572F">
    <w:name w:val="0D4402896D2548A787F81D52E0D5572F"/>
  </w:style>
  <w:style w:type="paragraph" w:customStyle="1" w:styleId="9001B1538EF9405E83BEBAFFCB1E6513">
    <w:name w:val="9001B1538EF9405E83BEBAFFCB1E6513"/>
  </w:style>
  <w:style w:type="paragraph" w:customStyle="1" w:styleId="3A8089F8DFD94464957C7388B39A08A2">
    <w:name w:val="3A8089F8DFD94464957C7388B39A08A2"/>
  </w:style>
  <w:style w:type="paragraph" w:customStyle="1" w:styleId="CCD47C7597E448D6B768EDE6F9171545">
    <w:name w:val="CCD47C7597E448D6B768EDE6F9171545"/>
  </w:style>
  <w:style w:type="paragraph" w:customStyle="1" w:styleId="AA6523DBE69A4A0E9D7B22FB8B4C9679">
    <w:name w:val="AA6523DBE69A4A0E9D7B22FB8B4C9679"/>
  </w:style>
  <w:style w:type="paragraph" w:customStyle="1" w:styleId="20FE32C82A6A4F34853C0A6CABD6C678">
    <w:name w:val="20FE32C82A6A4F34853C0A6CABD6C678"/>
  </w:style>
  <w:style w:type="paragraph" w:customStyle="1" w:styleId="AA6B039DF23F401187AF28E14FFA9456">
    <w:name w:val="AA6B039DF23F401187AF28E14FFA9456"/>
  </w:style>
  <w:style w:type="paragraph" w:customStyle="1" w:styleId="59465C537B36478C9FD4AAEAF896E194">
    <w:name w:val="59465C537B36478C9FD4AAEAF896E194"/>
  </w:style>
  <w:style w:type="paragraph" w:customStyle="1" w:styleId="2338AA280BF745519D7EADDE2569467B">
    <w:name w:val="2338AA280BF745519D7EADDE2569467B"/>
  </w:style>
  <w:style w:type="character" w:styleId="Emphasis">
    <w:name w:val="Emphasis"/>
    <w:basedOn w:val="DefaultParagraphFont"/>
    <w:uiPriority w:val="4"/>
    <w:qFormat/>
    <w:rPr>
      <w:i/>
      <w:iCs/>
    </w:rPr>
  </w:style>
  <w:style w:type="paragraph" w:customStyle="1" w:styleId="9DFF06AC86A9490893AA2FB4DF42EFF5">
    <w:name w:val="9DFF06AC86A9490893AA2FB4DF42EFF5"/>
  </w:style>
  <w:style w:type="paragraph" w:customStyle="1" w:styleId="0CF0E71C0F0144C89792ECEB8E0249C4">
    <w:name w:val="0CF0E71C0F0144C89792ECEB8E0249C4"/>
  </w:style>
  <w:style w:type="paragraph" w:styleId="ListBullet">
    <w:name w:val="List Bullet"/>
    <w:basedOn w:val="Normal"/>
    <w:uiPriority w:val="5"/>
    <w:qFormat/>
    <w:pPr>
      <w:numPr>
        <w:numId w:val="1"/>
      </w:numPr>
      <w:spacing w:after="80" w:line="240" w:lineRule="auto"/>
    </w:pPr>
    <w:rPr>
      <w:sz w:val="20"/>
      <w:szCs w:val="20"/>
    </w:rPr>
  </w:style>
  <w:style w:type="paragraph" w:customStyle="1" w:styleId="10E45091B55A4D77B1FA4FFF27194873">
    <w:name w:val="10E45091B55A4D77B1FA4FFF27194873"/>
  </w:style>
  <w:style w:type="paragraph" w:customStyle="1" w:styleId="3BA88CF11793448E8304B0415EE0D5E4">
    <w:name w:val="3BA88CF11793448E8304B0415EE0D5E4"/>
  </w:style>
  <w:style w:type="paragraph" w:customStyle="1" w:styleId="4A63513D24BC497CBA7D46CDAA4DAA53">
    <w:name w:val="4A63513D24BC497CBA7D46CDAA4DAA53"/>
  </w:style>
  <w:style w:type="paragraph" w:customStyle="1" w:styleId="39F19420FD2B4296A6C2B72DF12D70A6">
    <w:name w:val="39F19420FD2B4296A6C2B72DF12D70A6"/>
  </w:style>
  <w:style w:type="paragraph" w:customStyle="1" w:styleId="BC3600ED7D4B4D548B83ED8D0CAC98D2">
    <w:name w:val="BC3600ED7D4B4D548B83ED8D0CAC98D2"/>
  </w:style>
  <w:style w:type="paragraph" w:customStyle="1" w:styleId="007630156ADF44FAA33114C5CB241D44">
    <w:name w:val="007630156ADF44FAA33114C5CB241D44"/>
  </w:style>
  <w:style w:type="paragraph" w:customStyle="1" w:styleId="1C7317EA5E6C429CA478C22B40F7A195">
    <w:name w:val="1C7317EA5E6C429CA478C22B40F7A195"/>
  </w:style>
  <w:style w:type="paragraph" w:customStyle="1" w:styleId="602FD5C81719470880034A7696CF8442">
    <w:name w:val="602FD5C81719470880034A7696CF8442"/>
  </w:style>
  <w:style w:type="paragraph" w:customStyle="1" w:styleId="94DD1DE1829149C39B53338171E01925">
    <w:name w:val="94DD1DE1829149C39B53338171E01925"/>
  </w:style>
  <w:style w:type="paragraph" w:customStyle="1" w:styleId="A2EEA857E3B8481BB683D790F169651B">
    <w:name w:val="A2EEA857E3B8481BB683D790F169651B"/>
  </w:style>
  <w:style w:type="paragraph" w:customStyle="1" w:styleId="B7D70CFCE5194AFDBB83CCDB13E8682C">
    <w:name w:val="B7D70CFCE5194AFDBB83CCDB13E8682C"/>
  </w:style>
  <w:style w:type="paragraph" w:customStyle="1" w:styleId="A3F30D428E5A42A8BA90DD04C955D9EC">
    <w:name w:val="A3F30D428E5A42A8BA90DD04C955D9EC"/>
  </w:style>
  <w:style w:type="paragraph" w:customStyle="1" w:styleId="38870451256B4EFBBA0CBADBEA504878">
    <w:name w:val="38870451256B4EFBBA0CBADBEA504878"/>
  </w:style>
  <w:style w:type="paragraph" w:customStyle="1" w:styleId="B16B22CB7127479DB77424C264064ADD">
    <w:name w:val="B16B22CB7127479DB77424C264064ADD"/>
  </w:style>
  <w:style w:type="paragraph" w:customStyle="1" w:styleId="6D07DBF8489C4F89814B21DD3FCC60AB">
    <w:name w:val="6D07DBF8489C4F89814B21DD3FCC60AB"/>
  </w:style>
  <w:style w:type="paragraph" w:customStyle="1" w:styleId="9DBD90E205AA402A870969F8D089F2BD">
    <w:name w:val="9DBD90E205AA402A870969F8D089F2BD"/>
  </w:style>
  <w:style w:type="paragraph" w:customStyle="1" w:styleId="228AEFFA807A46919F2EC0CE06FE3D07">
    <w:name w:val="228AEFFA807A46919F2EC0CE06FE3D07"/>
  </w:style>
  <w:style w:type="paragraph" w:customStyle="1" w:styleId="B1B7481169F4424193E63FFB77C63CBB">
    <w:name w:val="B1B7481169F4424193E63FFB77C63CBB"/>
  </w:style>
  <w:style w:type="paragraph" w:customStyle="1" w:styleId="62AC51A6828B4C778211832CF6C23856">
    <w:name w:val="62AC51A6828B4C778211832CF6C23856"/>
  </w:style>
  <w:style w:type="paragraph" w:customStyle="1" w:styleId="6D6881A38CF44BF4B626B37662A3C436">
    <w:name w:val="6D6881A38CF44BF4B626B37662A3C4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DF9F9973-57BE-4464-97AF-DF9B43B6C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</Template>
  <TotalTime>18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Prayas Jadaun</dc:creator>
  <cp:keywords/>
  <dc:description/>
  <cp:lastModifiedBy>Thakur Prayas Jadaun</cp:lastModifiedBy>
  <cp:revision>1</cp:revision>
  <dcterms:created xsi:type="dcterms:W3CDTF">2024-10-30T03:20:00Z</dcterms:created>
  <dcterms:modified xsi:type="dcterms:W3CDTF">2024-10-30T03:41:00Z</dcterms:modified>
  <cp:version/>
</cp:coreProperties>
</file>